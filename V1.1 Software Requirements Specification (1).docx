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2EDB" w14:textId="16E30C8A" w:rsidR="009F1B37" w:rsidRDefault="000C455A">
      <w:pPr>
        <w:pStyle w:val="Titel"/>
        <w:jc w:val="right"/>
      </w:pPr>
      <w:fldSimple w:instr=" SUBJECT  \* MERGEFORMAT ">
        <w:r w:rsidR="00493D50">
          <w:t>&lt;</w:t>
        </w:r>
        <w:r w:rsidR="003C51A0">
          <w:t>PiPossible</w:t>
        </w:r>
        <w:r w:rsidR="00493D50">
          <w:t>&gt;</w:t>
        </w:r>
      </w:fldSimple>
    </w:p>
    <w:p w14:paraId="27FB6752" w14:textId="77777777" w:rsidR="009F1B37" w:rsidRDefault="0070263F">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72B76D82" w14:textId="24B3257D" w:rsidR="009F1B37" w:rsidRDefault="00296123">
      <w:pPr>
        <w:pStyle w:val="Titel"/>
        <w:jc w:val="right"/>
      </w:pPr>
      <w:r>
        <w:t>For &lt;</w:t>
      </w:r>
      <w:r w:rsidR="003C51A0">
        <w:t>Android Application and Pi-Programm</w:t>
      </w:r>
      <w:r>
        <w:t>&gt;</w:t>
      </w:r>
    </w:p>
    <w:p w14:paraId="01F10154" w14:textId="77777777" w:rsidR="009F1B37" w:rsidRDefault="009F1B37"/>
    <w:p w14:paraId="15CC929D" w14:textId="77777777" w:rsidR="009F1B37" w:rsidRDefault="009F1B37"/>
    <w:p w14:paraId="6421531F" w14:textId="77777777" w:rsidR="009F1B37" w:rsidRDefault="00296123">
      <w:pPr>
        <w:pStyle w:val="Titel"/>
        <w:jc w:val="right"/>
        <w:rPr>
          <w:sz w:val="28"/>
        </w:rPr>
      </w:pPr>
      <w:r>
        <w:rPr>
          <w:sz w:val="28"/>
        </w:rPr>
        <w:t>Version &lt;1.0&gt;</w:t>
      </w:r>
    </w:p>
    <w:p w14:paraId="6D7EC50B" w14:textId="77777777" w:rsidR="009F1B37" w:rsidRDefault="009F1B37">
      <w:pPr>
        <w:pStyle w:val="Titel"/>
        <w:rPr>
          <w:sz w:val="28"/>
        </w:rPr>
      </w:pPr>
    </w:p>
    <w:p w14:paraId="335A2FB5" w14:textId="77777777" w:rsidR="009F1B37" w:rsidRDefault="009F1B37">
      <w:pPr>
        <w:jc w:val="right"/>
      </w:pPr>
    </w:p>
    <w:p w14:paraId="59903D36" w14:textId="77777777" w:rsidR="009F1B37" w:rsidRDefault="009F1B37">
      <w:pPr>
        <w:pStyle w:val="Textkrper"/>
      </w:pPr>
    </w:p>
    <w:p w14:paraId="0D8913A4" w14:textId="77777777" w:rsidR="009F1B37" w:rsidRDefault="009F1B37">
      <w:pPr>
        <w:pStyle w:val="Textkrper"/>
        <w:sectPr w:rsidR="009F1B37">
          <w:headerReference w:type="default" r:id="rId8"/>
          <w:footerReference w:type="even" r:id="rId9"/>
          <w:pgSz w:w="12240" w:h="15840" w:code="1"/>
          <w:pgMar w:top="1440" w:right="1440" w:bottom="1440" w:left="1440" w:header="720" w:footer="720" w:gutter="0"/>
          <w:cols w:space="720"/>
          <w:vAlign w:val="center"/>
        </w:sectPr>
      </w:pPr>
    </w:p>
    <w:p w14:paraId="5EC337F1" w14:textId="77777777" w:rsidR="009F1B37"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F1B37" w14:paraId="2190D811" w14:textId="77777777">
        <w:tc>
          <w:tcPr>
            <w:tcW w:w="2304" w:type="dxa"/>
          </w:tcPr>
          <w:p w14:paraId="02460FB1" w14:textId="77777777" w:rsidR="009F1B37" w:rsidRDefault="00296123">
            <w:pPr>
              <w:pStyle w:val="Tabletext"/>
              <w:jc w:val="center"/>
              <w:rPr>
                <w:b/>
              </w:rPr>
            </w:pPr>
            <w:r>
              <w:rPr>
                <w:b/>
              </w:rPr>
              <w:t>Date</w:t>
            </w:r>
          </w:p>
        </w:tc>
        <w:tc>
          <w:tcPr>
            <w:tcW w:w="1152" w:type="dxa"/>
          </w:tcPr>
          <w:p w14:paraId="54D4A56F" w14:textId="77777777" w:rsidR="009F1B37" w:rsidRDefault="00296123">
            <w:pPr>
              <w:pStyle w:val="Tabletext"/>
              <w:jc w:val="center"/>
              <w:rPr>
                <w:b/>
              </w:rPr>
            </w:pPr>
            <w:r>
              <w:rPr>
                <w:b/>
              </w:rPr>
              <w:t>Version</w:t>
            </w:r>
          </w:p>
        </w:tc>
        <w:tc>
          <w:tcPr>
            <w:tcW w:w="3744" w:type="dxa"/>
          </w:tcPr>
          <w:p w14:paraId="7CDB6CA3" w14:textId="77777777" w:rsidR="009F1B37" w:rsidRDefault="00296123">
            <w:pPr>
              <w:pStyle w:val="Tabletext"/>
              <w:jc w:val="center"/>
              <w:rPr>
                <w:b/>
              </w:rPr>
            </w:pPr>
            <w:r>
              <w:rPr>
                <w:b/>
              </w:rPr>
              <w:t>Description</w:t>
            </w:r>
          </w:p>
        </w:tc>
        <w:tc>
          <w:tcPr>
            <w:tcW w:w="2304" w:type="dxa"/>
          </w:tcPr>
          <w:p w14:paraId="08E3ADD7" w14:textId="77777777" w:rsidR="009F1B37" w:rsidRDefault="00296123">
            <w:pPr>
              <w:pStyle w:val="Tabletext"/>
              <w:jc w:val="center"/>
              <w:rPr>
                <w:b/>
              </w:rPr>
            </w:pPr>
            <w:r>
              <w:rPr>
                <w:b/>
              </w:rPr>
              <w:t>Author</w:t>
            </w:r>
          </w:p>
        </w:tc>
      </w:tr>
      <w:tr w:rsidR="009F1B37" w14:paraId="3AE152B2" w14:textId="77777777">
        <w:tc>
          <w:tcPr>
            <w:tcW w:w="2304" w:type="dxa"/>
          </w:tcPr>
          <w:p w14:paraId="4CBDB82D" w14:textId="3CE30F45" w:rsidR="009F1B37" w:rsidRDefault="00BD55A5">
            <w:pPr>
              <w:pStyle w:val="Tabletext"/>
            </w:pPr>
            <w:r>
              <w:t>19</w:t>
            </w:r>
            <w:r w:rsidR="00296123">
              <w:t>/</w:t>
            </w:r>
            <w:r w:rsidR="003C51A0">
              <w:t>10</w:t>
            </w:r>
            <w:r w:rsidR="00296123">
              <w:t>/</w:t>
            </w:r>
            <w:r w:rsidR="003C51A0">
              <w:t>19</w:t>
            </w:r>
          </w:p>
        </w:tc>
        <w:tc>
          <w:tcPr>
            <w:tcW w:w="1152" w:type="dxa"/>
          </w:tcPr>
          <w:p w14:paraId="254F7270" w14:textId="23628952" w:rsidR="009F1B37" w:rsidRDefault="003C51A0">
            <w:pPr>
              <w:pStyle w:val="Tabletext"/>
            </w:pPr>
            <w:r>
              <w:t>1.0</w:t>
            </w:r>
          </w:p>
        </w:tc>
        <w:tc>
          <w:tcPr>
            <w:tcW w:w="3744" w:type="dxa"/>
          </w:tcPr>
          <w:p w14:paraId="73E5EF3A" w14:textId="5BB541F1" w:rsidR="009F1B37" w:rsidRDefault="00296123">
            <w:pPr>
              <w:pStyle w:val="Tabletext"/>
            </w:pPr>
            <w:r>
              <w:t>&lt;</w:t>
            </w:r>
            <w:r w:rsidR="003C51A0">
              <w:t>Version 1.0</w:t>
            </w:r>
            <w:r>
              <w:t>&gt;</w:t>
            </w:r>
          </w:p>
        </w:tc>
        <w:tc>
          <w:tcPr>
            <w:tcW w:w="2304" w:type="dxa"/>
          </w:tcPr>
          <w:p w14:paraId="57177B48" w14:textId="77E77478" w:rsidR="009F1B37" w:rsidRDefault="00BD55A5">
            <w:pPr>
              <w:pStyle w:val="Tabletext"/>
            </w:pPr>
            <w:r>
              <w:t>NR</w:t>
            </w:r>
          </w:p>
        </w:tc>
      </w:tr>
      <w:tr w:rsidR="009F1B37" w14:paraId="4DE86D58" w14:textId="77777777">
        <w:tc>
          <w:tcPr>
            <w:tcW w:w="2304" w:type="dxa"/>
          </w:tcPr>
          <w:p w14:paraId="712E52D3" w14:textId="64E175DD" w:rsidR="009F1B37" w:rsidRDefault="00BD55A5">
            <w:pPr>
              <w:pStyle w:val="Tabletext"/>
            </w:pPr>
            <w:r>
              <w:t>23/10/19</w:t>
            </w:r>
          </w:p>
        </w:tc>
        <w:tc>
          <w:tcPr>
            <w:tcW w:w="1152" w:type="dxa"/>
          </w:tcPr>
          <w:p w14:paraId="192C5287" w14:textId="45B18202" w:rsidR="009F1B37" w:rsidRDefault="00BD55A5">
            <w:pPr>
              <w:pStyle w:val="Tabletext"/>
            </w:pPr>
            <w:r>
              <w:t>1.5</w:t>
            </w:r>
          </w:p>
        </w:tc>
        <w:tc>
          <w:tcPr>
            <w:tcW w:w="3744" w:type="dxa"/>
          </w:tcPr>
          <w:p w14:paraId="5466D1D8" w14:textId="08745B96" w:rsidR="009F1B37" w:rsidRDefault="00BD55A5">
            <w:pPr>
              <w:pStyle w:val="Tabletext"/>
            </w:pPr>
            <w:r>
              <w:t>Edited head and foot notes / changed some Specifications</w:t>
            </w:r>
            <w:bookmarkStart w:id="0" w:name="_GoBack"/>
            <w:bookmarkEnd w:id="0"/>
          </w:p>
        </w:tc>
        <w:tc>
          <w:tcPr>
            <w:tcW w:w="2304" w:type="dxa"/>
          </w:tcPr>
          <w:p w14:paraId="078D2C48" w14:textId="1DBF6172" w:rsidR="009F1B37" w:rsidRDefault="00BD55A5">
            <w:pPr>
              <w:pStyle w:val="Tabletext"/>
            </w:pPr>
            <w:r>
              <w:t>AS</w:t>
            </w:r>
          </w:p>
        </w:tc>
      </w:tr>
      <w:tr w:rsidR="009F1B37" w14:paraId="2380AB54" w14:textId="77777777">
        <w:tc>
          <w:tcPr>
            <w:tcW w:w="2304" w:type="dxa"/>
          </w:tcPr>
          <w:p w14:paraId="68B7A2BB" w14:textId="77777777" w:rsidR="009F1B37" w:rsidRDefault="009F1B37">
            <w:pPr>
              <w:pStyle w:val="Tabletext"/>
            </w:pPr>
          </w:p>
        </w:tc>
        <w:tc>
          <w:tcPr>
            <w:tcW w:w="1152" w:type="dxa"/>
          </w:tcPr>
          <w:p w14:paraId="67EAD100" w14:textId="77777777" w:rsidR="009F1B37" w:rsidRDefault="009F1B37">
            <w:pPr>
              <w:pStyle w:val="Tabletext"/>
            </w:pPr>
          </w:p>
        </w:tc>
        <w:tc>
          <w:tcPr>
            <w:tcW w:w="3744" w:type="dxa"/>
          </w:tcPr>
          <w:p w14:paraId="3660CA83" w14:textId="77777777" w:rsidR="009F1B37" w:rsidRDefault="009F1B37">
            <w:pPr>
              <w:pStyle w:val="Tabletext"/>
            </w:pPr>
          </w:p>
        </w:tc>
        <w:tc>
          <w:tcPr>
            <w:tcW w:w="2304" w:type="dxa"/>
          </w:tcPr>
          <w:p w14:paraId="3A45D171" w14:textId="77777777" w:rsidR="009F1B37" w:rsidRDefault="009F1B37">
            <w:pPr>
              <w:pStyle w:val="Tabletext"/>
            </w:pPr>
          </w:p>
        </w:tc>
      </w:tr>
      <w:tr w:rsidR="009F1B37" w14:paraId="65BCEF46" w14:textId="77777777">
        <w:tc>
          <w:tcPr>
            <w:tcW w:w="2304" w:type="dxa"/>
          </w:tcPr>
          <w:p w14:paraId="1A396FBD" w14:textId="77777777" w:rsidR="009F1B37" w:rsidRDefault="009F1B37">
            <w:pPr>
              <w:pStyle w:val="Tabletext"/>
            </w:pPr>
          </w:p>
        </w:tc>
        <w:tc>
          <w:tcPr>
            <w:tcW w:w="1152" w:type="dxa"/>
          </w:tcPr>
          <w:p w14:paraId="28805E4F" w14:textId="77777777" w:rsidR="009F1B37" w:rsidRDefault="009F1B37">
            <w:pPr>
              <w:pStyle w:val="Tabletext"/>
            </w:pPr>
          </w:p>
        </w:tc>
        <w:tc>
          <w:tcPr>
            <w:tcW w:w="3744" w:type="dxa"/>
          </w:tcPr>
          <w:p w14:paraId="5FAEBC76" w14:textId="77777777" w:rsidR="009F1B37" w:rsidRDefault="009F1B37">
            <w:pPr>
              <w:pStyle w:val="Tabletext"/>
            </w:pPr>
          </w:p>
        </w:tc>
        <w:tc>
          <w:tcPr>
            <w:tcW w:w="2304" w:type="dxa"/>
          </w:tcPr>
          <w:p w14:paraId="4D80EACF" w14:textId="77777777" w:rsidR="009F1B37" w:rsidRDefault="009F1B37">
            <w:pPr>
              <w:pStyle w:val="Tabletext"/>
            </w:pPr>
          </w:p>
        </w:tc>
      </w:tr>
    </w:tbl>
    <w:p w14:paraId="1C3435BC" w14:textId="77777777" w:rsidR="009F1B37" w:rsidRDefault="009F1B37"/>
    <w:p w14:paraId="19FE36F4" w14:textId="77777777" w:rsidR="009F1B37" w:rsidRDefault="00296123">
      <w:pPr>
        <w:pStyle w:val="Titel"/>
      </w:pPr>
      <w:r>
        <w:br w:type="page"/>
      </w:r>
      <w:r>
        <w:lastRenderedPageBreak/>
        <w:t>Table of Contents</w:t>
      </w:r>
    </w:p>
    <w:p w14:paraId="488EF752" w14:textId="77777777" w:rsidR="009F1B37"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14:paraId="2FB2E5F9" w14:textId="77777777" w:rsidR="009F1B37"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14:paraId="7D2D4B7C" w14:textId="77777777" w:rsidR="009F1B37"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14:paraId="4DB5BF92" w14:textId="77777777" w:rsidR="009F1B37"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14:paraId="508310B1" w14:textId="77777777" w:rsidR="009F1B37"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14:paraId="4F24292C" w14:textId="77777777" w:rsidR="009F1B37"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14:paraId="394C52C7" w14:textId="77777777" w:rsidR="009F1B37"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14:paraId="4010754F" w14:textId="77777777" w:rsidR="009F1B37"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14:paraId="52712972" w14:textId="77777777" w:rsidR="009F1B37"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14:paraId="5A4FDAC5" w14:textId="77777777" w:rsidR="009F1B37"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14:paraId="4488A809" w14:textId="77777777" w:rsidR="009F1B37"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14:paraId="49A32D65" w14:textId="77777777" w:rsidR="009F1B37"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14:paraId="14116A83" w14:textId="77777777" w:rsidR="009F1B37"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14:paraId="7B2FEFDD" w14:textId="77777777" w:rsidR="009F1B37"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14:paraId="7911EE0A" w14:textId="77777777" w:rsidR="009F1B37"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14:paraId="3FE5E01B" w14:textId="77777777" w:rsidR="009F1B37"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14:paraId="70D349FE" w14:textId="77777777" w:rsidR="009F1B37"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14:paraId="74CA7B79" w14:textId="77777777" w:rsidR="009F1B37"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14:paraId="16EFC7DF" w14:textId="77777777" w:rsidR="009F1B37"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14:paraId="07D373AE" w14:textId="77777777" w:rsidR="009F1B37"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14:paraId="5609A07E" w14:textId="77777777" w:rsidR="009F1B37"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14:paraId="4A5EEA26" w14:textId="77777777" w:rsidR="009F1B37"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14:paraId="36498E9E" w14:textId="77777777" w:rsidR="009F1B37"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14:paraId="3EF122EF" w14:textId="77777777" w:rsidR="009F1B37"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14:paraId="43D5F501" w14:textId="77777777" w:rsidR="009F1B37"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14:paraId="0224FA76" w14:textId="77777777" w:rsidR="009F1B37"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14:paraId="5FA94533" w14:textId="77777777" w:rsidR="009F1B37"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14:paraId="7BD0A88B" w14:textId="77777777" w:rsidR="009F1B37"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14:paraId="0EDEC660" w14:textId="77777777" w:rsidR="009F1B37"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14:paraId="136CF751" w14:textId="77777777" w:rsidR="009F1B37"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14:paraId="565898DE" w14:textId="77777777" w:rsidR="009F1B37"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14:paraId="1FED7091" w14:textId="77777777" w:rsidR="009F1B37" w:rsidRDefault="00296123">
      <w:pPr>
        <w:pStyle w:val="Titel"/>
      </w:pPr>
      <w:r>
        <w:fldChar w:fldCharType="end"/>
      </w:r>
      <w:r>
        <w:br w:type="page"/>
      </w:r>
      <w:r w:rsidR="0070263F">
        <w:lastRenderedPageBreak/>
        <w:fldChar w:fldCharType="begin"/>
      </w:r>
      <w:r w:rsidR="0070263F">
        <w:instrText xml:space="preserve"> TITLE  \* MERGEFORMAT </w:instrText>
      </w:r>
      <w:r w:rsidR="0070263F">
        <w:fldChar w:fldCharType="separate"/>
      </w:r>
      <w:r w:rsidR="00493D50">
        <w:t>Software Requirements Specification</w:t>
      </w:r>
      <w:r w:rsidR="0070263F">
        <w:fldChar w:fldCharType="end"/>
      </w:r>
      <w:r>
        <w:t xml:space="preserve"> </w:t>
      </w:r>
    </w:p>
    <w:p w14:paraId="73041E13" w14:textId="77777777" w:rsidR="009F1B37" w:rsidRDefault="00296123">
      <w:pPr>
        <w:pStyle w:val="berschrift1"/>
      </w:pPr>
      <w:bookmarkStart w:id="1" w:name="_Toc492795815"/>
      <w:r>
        <w:t>Introduction</w:t>
      </w:r>
      <w:bookmarkEnd w:id="1"/>
    </w:p>
    <w:p w14:paraId="16D83DE6" w14:textId="74491B29" w:rsidR="009F1B37" w:rsidRDefault="00296123">
      <w:pPr>
        <w:pStyle w:val="berschrift2"/>
      </w:pPr>
      <w:bookmarkStart w:id="2" w:name="_Toc492795816"/>
      <w:r>
        <w:t>Purpose</w:t>
      </w:r>
      <w:bookmarkEnd w:id="2"/>
    </w:p>
    <w:p w14:paraId="712F688B" w14:textId="21DE80D6" w:rsidR="008A25F3" w:rsidRDefault="008A25F3" w:rsidP="003C51A0">
      <w:pPr>
        <w:pStyle w:val="InfoBlue"/>
        <w:ind w:left="1440" w:hanging="677"/>
        <w:rPr>
          <w:rFonts w:ascii="Arial" w:hAnsi="Arial" w:cs="Arial"/>
          <w:i w:val="0"/>
          <w:iCs/>
          <w:color w:val="auto"/>
        </w:rPr>
      </w:pPr>
      <w:r>
        <w:rPr>
          <w:rFonts w:ascii="Arial" w:hAnsi="Arial" w:cs="Arial"/>
          <w:i w:val="0"/>
          <w:iCs/>
          <w:color w:val="auto"/>
        </w:rPr>
        <w:t>This document gives a description of the PiPossible project. It explains our idea and the features of our project and the prototype. Also, it offers an overview of the used hardware and software.</w:t>
      </w:r>
    </w:p>
    <w:p w14:paraId="1488BB64" w14:textId="77777777" w:rsidR="009F1B37" w:rsidRDefault="00296123">
      <w:pPr>
        <w:pStyle w:val="berschrift2"/>
      </w:pPr>
      <w:bookmarkStart w:id="3" w:name="_Toc492795817"/>
      <w:r>
        <w:t>Scope</w:t>
      </w:r>
      <w:bookmarkEnd w:id="3"/>
    </w:p>
    <w:p w14:paraId="1228203B" w14:textId="77777777" w:rsidR="003C51A0" w:rsidRDefault="003C51A0" w:rsidP="003C51A0">
      <w:pPr>
        <w:pStyle w:val="InfoBlue"/>
        <w:rPr>
          <w:rFonts w:ascii="Arial" w:hAnsi="Arial" w:cs="Arial"/>
          <w:i w:val="0"/>
          <w:iCs/>
          <w:color w:val="auto"/>
        </w:rPr>
      </w:pPr>
      <w:bookmarkStart w:id="4" w:name="_Toc492795818"/>
      <w:r>
        <w:rPr>
          <w:rFonts w:ascii="Arial" w:hAnsi="Arial" w:cs="Arial"/>
          <w:i w:val="0"/>
          <w:iCs/>
          <w:color w:val="auto"/>
        </w:rPr>
        <w:t>The Android application allows users to send commands to the Pi. The app allows users to control the robot.</w:t>
      </w:r>
    </w:p>
    <w:p w14:paraId="286933AD" w14:textId="77777777" w:rsidR="003C51A0" w:rsidRPr="00343378" w:rsidRDefault="003C51A0" w:rsidP="003C51A0">
      <w:pPr>
        <w:pStyle w:val="InfoBlue"/>
        <w:numPr>
          <w:ilvl w:val="0"/>
          <w:numId w:val="6"/>
        </w:numPr>
      </w:pPr>
      <w:r>
        <w:rPr>
          <w:rFonts w:ascii="Arial" w:hAnsi="Arial" w:cs="Arial"/>
          <w:i w:val="0"/>
          <w:iCs/>
          <w:color w:val="auto"/>
        </w:rPr>
        <w:t>Move the robot</w:t>
      </w:r>
    </w:p>
    <w:p w14:paraId="66F04F2F" w14:textId="77777777" w:rsidR="003C51A0" w:rsidRPr="00343378" w:rsidRDefault="003C51A0" w:rsidP="003C51A0">
      <w:pPr>
        <w:pStyle w:val="InfoBlue"/>
        <w:numPr>
          <w:ilvl w:val="0"/>
          <w:numId w:val="6"/>
        </w:numPr>
      </w:pPr>
      <w:r>
        <w:rPr>
          <w:rFonts w:ascii="Arial" w:hAnsi="Arial" w:cs="Arial"/>
          <w:i w:val="0"/>
          <w:iCs/>
          <w:color w:val="auto"/>
        </w:rPr>
        <w:t>Music control</w:t>
      </w:r>
    </w:p>
    <w:p w14:paraId="2C1AA806" w14:textId="77777777" w:rsidR="003C51A0" w:rsidRDefault="003C51A0" w:rsidP="003C51A0">
      <w:pPr>
        <w:pStyle w:val="InfoBlue"/>
        <w:numPr>
          <w:ilvl w:val="0"/>
          <w:numId w:val="6"/>
        </w:numPr>
      </w:pPr>
      <w:r>
        <w:rPr>
          <w:rFonts w:ascii="Arial" w:hAnsi="Arial" w:cs="Arial"/>
          <w:i w:val="0"/>
          <w:iCs/>
          <w:color w:val="auto"/>
        </w:rPr>
        <w:t xml:space="preserve">Light control </w:t>
      </w:r>
    </w:p>
    <w:p w14:paraId="26CC1FF1" w14:textId="77777777" w:rsidR="009F1B37" w:rsidRDefault="00296123">
      <w:pPr>
        <w:pStyle w:val="berschrift2"/>
      </w:pPr>
      <w:r>
        <w:t>Definitions, Acronyms, and Abbreviations</w:t>
      </w:r>
      <w:bookmarkEnd w:id="4"/>
    </w:p>
    <w:tbl>
      <w:tblPr>
        <w:tblStyle w:val="Tabellenraster"/>
        <w:tblW w:w="0" w:type="auto"/>
        <w:tblLook w:val="04A0" w:firstRow="1" w:lastRow="0" w:firstColumn="1" w:lastColumn="0" w:noHBand="0" w:noVBand="1"/>
      </w:tblPr>
      <w:tblGrid>
        <w:gridCol w:w="4750"/>
        <w:gridCol w:w="4750"/>
      </w:tblGrid>
      <w:tr w:rsidR="003C51A0" w14:paraId="53AB896A" w14:textId="77777777" w:rsidTr="007428B3">
        <w:tc>
          <w:tcPr>
            <w:tcW w:w="4750" w:type="dxa"/>
          </w:tcPr>
          <w:p w14:paraId="25B6E9B2" w14:textId="77777777" w:rsidR="003C51A0" w:rsidRDefault="003C51A0" w:rsidP="007428B3">
            <w:bookmarkStart w:id="5" w:name="_Toc492795819"/>
            <w:r>
              <w:t>Term</w:t>
            </w:r>
          </w:p>
        </w:tc>
        <w:tc>
          <w:tcPr>
            <w:tcW w:w="4750" w:type="dxa"/>
          </w:tcPr>
          <w:p w14:paraId="75302941" w14:textId="77777777" w:rsidR="003C51A0" w:rsidRDefault="003C51A0" w:rsidP="007428B3">
            <w:r>
              <w:t>Description</w:t>
            </w:r>
          </w:p>
        </w:tc>
      </w:tr>
      <w:tr w:rsidR="003C51A0" w14:paraId="2FEF7D18" w14:textId="77777777" w:rsidTr="007428B3">
        <w:tc>
          <w:tcPr>
            <w:tcW w:w="4750" w:type="dxa"/>
          </w:tcPr>
          <w:p w14:paraId="76C38970" w14:textId="77777777" w:rsidR="003C51A0" w:rsidRDefault="003C51A0" w:rsidP="007428B3">
            <w:r>
              <w:t>IDE</w:t>
            </w:r>
          </w:p>
        </w:tc>
        <w:tc>
          <w:tcPr>
            <w:tcW w:w="4750" w:type="dxa"/>
          </w:tcPr>
          <w:p w14:paraId="467C7709" w14:textId="77777777" w:rsidR="003C51A0" w:rsidRDefault="003C51A0" w:rsidP="007428B3">
            <w:r>
              <w:t>Integrated Development Environment</w:t>
            </w:r>
          </w:p>
        </w:tc>
      </w:tr>
    </w:tbl>
    <w:p w14:paraId="08B45727" w14:textId="77777777" w:rsidR="009F1B37" w:rsidRDefault="00296123">
      <w:pPr>
        <w:pStyle w:val="berschrift2"/>
      </w:pPr>
      <w:r>
        <w:t>References</w:t>
      </w:r>
      <w:bookmarkEnd w:id="5"/>
    </w:p>
    <w:tbl>
      <w:tblPr>
        <w:tblStyle w:val="Tabellenraster"/>
        <w:tblpPr w:leftFromText="141" w:rightFromText="141" w:vertAnchor="page" w:horzAnchor="margin" w:tblpY="7501"/>
        <w:tblW w:w="0" w:type="auto"/>
        <w:tblLook w:val="04A0" w:firstRow="1" w:lastRow="0" w:firstColumn="1" w:lastColumn="0" w:noHBand="0" w:noVBand="1"/>
      </w:tblPr>
      <w:tblGrid>
        <w:gridCol w:w="4750"/>
        <w:gridCol w:w="4750"/>
      </w:tblGrid>
      <w:tr w:rsidR="003C51A0" w14:paraId="3C5137A7" w14:textId="77777777" w:rsidTr="003C51A0">
        <w:tc>
          <w:tcPr>
            <w:tcW w:w="4750" w:type="dxa"/>
          </w:tcPr>
          <w:p w14:paraId="62AE2A42" w14:textId="77777777" w:rsidR="003C51A0" w:rsidRDefault="003C51A0" w:rsidP="003C51A0">
            <w:pPr>
              <w:pStyle w:val="berschrift2"/>
              <w:numPr>
                <w:ilvl w:val="0"/>
                <w:numId w:val="0"/>
              </w:numPr>
            </w:pPr>
            <w:bookmarkStart w:id="6" w:name="_Toc492795820"/>
            <w:r>
              <w:t>Title</w:t>
            </w:r>
          </w:p>
        </w:tc>
        <w:tc>
          <w:tcPr>
            <w:tcW w:w="4750" w:type="dxa"/>
          </w:tcPr>
          <w:p w14:paraId="4E981B04" w14:textId="77777777" w:rsidR="003C51A0" w:rsidRDefault="003C51A0" w:rsidP="003C51A0">
            <w:pPr>
              <w:pStyle w:val="berschrift2"/>
              <w:numPr>
                <w:ilvl w:val="0"/>
                <w:numId w:val="0"/>
              </w:numPr>
            </w:pPr>
            <w:r>
              <w:t>Date</w:t>
            </w:r>
          </w:p>
        </w:tc>
      </w:tr>
      <w:tr w:rsidR="003C51A0" w14:paraId="530AA245" w14:textId="77777777" w:rsidTr="003C51A0">
        <w:tc>
          <w:tcPr>
            <w:tcW w:w="4750" w:type="dxa"/>
          </w:tcPr>
          <w:p w14:paraId="12D0DB49" w14:textId="77777777" w:rsidR="003C51A0" w:rsidRDefault="003C51A0" w:rsidP="003C51A0">
            <w:pPr>
              <w:pStyle w:val="berschrift2"/>
              <w:numPr>
                <w:ilvl w:val="0"/>
                <w:numId w:val="0"/>
              </w:numPr>
            </w:pPr>
            <w:r>
              <w:t>Blog</w:t>
            </w:r>
          </w:p>
        </w:tc>
        <w:tc>
          <w:tcPr>
            <w:tcW w:w="4750" w:type="dxa"/>
          </w:tcPr>
          <w:p w14:paraId="71793C49" w14:textId="77777777" w:rsidR="003C51A0" w:rsidRDefault="003C51A0" w:rsidP="003C51A0">
            <w:pPr>
              <w:pStyle w:val="berschrift2"/>
              <w:numPr>
                <w:ilvl w:val="0"/>
                <w:numId w:val="0"/>
              </w:numPr>
            </w:pPr>
          </w:p>
        </w:tc>
      </w:tr>
      <w:tr w:rsidR="003C51A0" w14:paraId="61A0AF6B" w14:textId="77777777" w:rsidTr="003C51A0">
        <w:tc>
          <w:tcPr>
            <w:tcW w:w="4750" w:type="dxa"/>
          </w:tcPr>
          <w:p w14:paraId="5A0024AE" w14:textId="77777777" w:rsidR="003C51A0" w:rsidRPr="00D753D7" w:rsidRDefault="003C51A0" w:rsidP="003C51A0">
            <w:pPr>
              <w:pStyle w:val="berschrift2"/>
              <w:numPr>
                <w:ilvl w:val="0"/>
                <w:numId w:val="0"/>
              </w:numPr>
            </w:pPr>
            <w:r>
              <w:t>JetBrain</w:t>
            </w:r>
          </w:p>
        </w:tc>
        <w:tc>
          <w:tcPr>
            <w:tcW w:w="4750" w:type="dxa"/>
          </w:tcPr>
          <w:p w14:paraId="528C0B77" w14:textId="77777777" w:rsidR="003C51A0" w:rsidRDefault="003C51A0" w:rsidP="003C51A0">
            <w:pPr>
              <w:pStyle w:val="berschrift2"/>
              <w:numPr>
                <w:ilvl w:val="0"/>
                <w:numId w:val="0"/>
              </w:numPr>
            </w:pPr>
          </w:p>
        </w:tc>
      </w:tr>
      <w:tr w:rsidR="003C51A0" w14:paraId="528255AD" w14:textId="77777777" w:rsidTr="003C51A0">
        <w:tc>
          <w:tcPr>
            <w:tcW w:w="4750" w:type="dxa"/>
          </w:tcPr>
          <w:p w14:paraId="6C7677E1" w14:textId="77777777" w:rsidR="003C51A0" w:rsidRDefault="003C51A0" w:rsidP="003C51A0">
            <w:pPr>
              <w:pStyle w:val="berschrift2"/>
              <w:numPr>
                <w:ilvl w:val="0"/>
                <w:numId w:val="0"/>
              </w:numPr>
            </w:pPr>
            <w:r>
              <w:t>GitHub</w:t>
            </w:r>
          </w:p>
        </w:tc>
        <w:tc>
          <w:tcPr>
            <w:tcW w:w="4750" w:type="dxa"/>
          </w:tcPr>
          <w:p w14:paraId="17E1F50B" w14:textId="77777777" w:rsidR="003C51A0" w:rsidRDefault="003C51A0" w:rsidP="003C51A0">
            <w:pPr>
              <w:pStyle w:val="berschrift2"/>
              <w:numPr>
                <w:ilvl w:val="0"/>
                <w:numId w:val="0"/>
              </w:numPr>
            </w:pPr>
          </w:p>
        </w:tc>
      </w:tr>
    </w:tbl>
    <w:p w14:paraId="15994B22" w14:textId="77777777" w:rsidR="009F1B37" w:rsidRDefault="00296123">
      <w:pPr>
        <w:pStyle w:val="berschrift2"/>
      </w:pPr>
      <w:r>
        <w:t>Overview</w:t>
      </w:r>
      <w:bookmarkEnd w:id="6"/>
    </w:p>
    <w:p w14:paraId="26A571E1" w14:textId="77777777" w:rsidR="003C51A0" w:rsidRDefault="003C51A0" w:rsidP="003C51A0">
      <w:pPr>
        <w:pStyle w:val="InfoBlue"/>
        <w:rPr>
          <w:rFonts w:ascii="Arial" w:hAnsi="Arial" w:cs="Arial"/>
          <w:i w:val="0"/>
          <w:iCs/>
          <w:color w:val="auto"/>
        </w:rPr>
      </w:pPr>
      <w:bookmarkStart w:id="7" w:name="_Toc492795821"/>
      <w:r>
        <w:rPr>
          <w:rFonts w:ascii="Arial" w:hAnsi="Arial" w:cs="Arial"/>
          <w:i w:val="0"/>
          <w:iCs/>
          <w:color w:val="auto"/>
        </w:rPr>
        <w:t xml:space="preserve">The next chapters provide information about our vision based on the use case diagram as well as more detailed software requirements. </w:t>
      </w:r>
      <w:r>
        <w:rPr>
          <w:rFonts w:ascii="Arial" w:hAnsi="Arial" w:cs="Arial"/>
          <w:i w:val="0"/>
          <w:iCs/>
          <w:color w:val="auto"/>
        </w:rPr>
        <w:br/>
      </w:r>
    </w:p>
    <w:p w14:paraId="2B40FB89" w14:textId="066E42E8" w:rsidR="009F1B37" w:rsidRDefault="00296123">
      <w:pPr>
        <w:pStyle w:val="berschrift1"/>
      </w:pPr>
      <w:r>
        <w:t>Overall Description</w:t>
      </w:r>
      <w:bookmarkEnd w:id="7"/>
    </w:p>
    <w:p w14:paraId="2C00A104" w14:textId="77777777" w:rsidR="003C51A0" w:rsidRDefault="003C51A0" w:rsidP="003C51A0">
      <w:pPr>
        <w:pStyle w:val="berschrift2"/>
      </w:pPr>
      <w:r>
        <w:t>Vision</w:t>
      </w:r>
    </w:p>
    <w:p w14:paraId="2F2DEDBF" w14:textId="0C6F6F00" w:rsidR="004004CE" w:rsidRDefault="003C51A0" w:rsidP="003C51A0">
      <w:pPr>
        <w:pStyle w:val="InfoBlue"/>
        <w:rPr>
          <w:rFonts w:ascii="Arial" w:hAnsi="Arial" w:cs="Arial"/>
          <w:i w:val="0"/>
          <w:iCs/>
          <w:color w:val="auto"/>
        </w:rPr>
      </w:pPr>
      <w:r>
        <w:rPr>
          <w:rFonts w:ascii="Arial" w:hAnsi="Arial" w:cs="Arial"/>
          <w:i w:val="0"/>
          <w:iCs/>
          <w:color w:val="auto"/>
        </w:rPr>
        <w:t>The goal of the PiPossible project is to create a new kind of music enjoyment. The user has the ability to enjoy his music without headphones and without to be stationarity speaker. The user just enoy his music and the music follow him around. For the right feeling we use ambient lightning.</w:t>
      </w:r>
    </w:p>
    <w:p w14:paraId="2A020A26" w14:textId="77777777" w:rsidR="004004CE" w:rsidRDefault="004004CE">
      <w:pPr>
        <w:widowControl/>
        <w:spacing w:line="240" w:lineRule="auto"/>
        <w:rPr>
          <w:rFonts w:ascii="Arial" w:hAnsi="Arial" w:cs="Arial"/>
          <w:iCs/>
        </w:rPr>
      </w:pPr>
      <w:r>
        <w:rPr>
          <w:rFonts w:ascii="Arial" w:hAnsi="Arial" w:cs="Arial"/>
          <w:i/>
          <w:iCs/>
        </w:rPr>
        <w:br w:type="page"/>
      </w:r>
    </w:p>
    <w:p w14:paraId="6226FAC6" w14:textId="0BDDDDD3" w:rsidR="003C51A0" w:rsidRDefault="003C51A0" w:rsidP="003C51A0">
      <w:pPr>
        <w:pStyle w:val="InfoBlue"/>
      </w:pPr>
    </w:p>
    <w:p w14:paraId="5CC1EA51" w14:textId="54A77D23" w:rsidR="003C51A0" w:rsidRDefault="003C51A0" w:rsidP="003C51A0">
      <w:pPr>
        <w:pStyle w:val="berschrift2"/>
      </w:pPr>
      <w:r>
        <w:t>Overall Use-Case-Diagram</w:t>
      </w:r>
    </w:p>
    <w:p w14:paraId="1647112D" w14:textId="2A8BC9F6" w:rsidR="003C51A0" w:rsidRDefault="003C51A0" w:rsidP="003C51A0"/>
    <w:p w14:paraId="22B3F94F" w14:textId="43965FE6" w:rsidR="004004CE" w:rsidRDefault="004004CE" w:rsidP="003C51A0">
      <w:r w:rsidRPr="004004CE">
        <w:rPr>
          <w:noProof/>
        </w:rPr>
        <w:drawing>
          <wp:anchor distT="0" distB="0" distL="114300" distR="114300" simplePos="0" relativeHeight="251657216" behindDoc="1" locked="0" layoutInCell="1" allowOverlap="1" wp14:anchorId="767F2C8A" wp14:editId="38872B58">
            <wp:simplePos x="0" y="0"/>
            <wp:positionH relativeFrom="column">
              <wp:posOffset>883708</wp:posOffset>
            </wp:positionH>
            <wp:positionV relativeFrom="paragraph">
              <wp:posOffset>23495</wp:posOffset>
            </wp:positionV>
            <wp:extent cx="4172400" cy="4172400"/>
            <wp:effectExtent l="0" t="0" r="0" b="0"/>
            <wp:wrapTight wrapText="bothSides">
              <wp:wrapPolygon edited="0">
                <wp:start x="0" y="0"/>
                <wp:lineTo x="0" y="21501"/>
                <wp:lineTo x="21501" y="21501"/>
                <wp:lineTo x="2150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2400" cy="4172400"/>
                    </a:xfrm>
                    <a:prstGeom prst="rect">
                      <a:avLst/>
                    </a:prstGeom>
                  </pic:spPr>
                </pic:pic>
              </a:graphicData>
            </a:graphic>
            <wp14:sizeRelH relativeFrom="margin">
              <wp14:pctWidth>0</wp14:pctWidth>
            </wp14:sizeRelH>
            <wp14:sizeRelV relativeFrom="margin">
              <wp14:pctHeight>0</wp14:pctHeight>
            </wp14:sizeRelV>
          </wp:anchor>
        </w:drawing>
      </w:r>
    </w:p>
    <w:p w14:paraId="7D9FE760" w14:textId="3E61A8D2" w:rsidR="004004CE" w:rsidRDefault="004004CE" w:rsidP="003C51A0"/>
    <w:p w14:paraId="0FA391CE" w14:textId="684DDD6C" w:rsidR="004004CE" w:rsidRDefault="004004CE" w:rsidP="003C51A0"/>
    <w:p w14:paraId="2D430D02" w14:textId="77777777" w:rsidR="004004CE" w:rsidRDefault="004004CE" w:rsidP="003C51A0"/>
    <w:p w14:paraId="1CCEF1C0" w14:textId="0ACCAD5B" w:rsidR="004004CE" w:rsidRDefault="004004CE" w:rsidP="003C51A0"/>
    <w:p w14:paraId="59C099E2" w14:textId="77777777" w:rsidR="004004CE" w:rsidRDefault="004004CE" w:rsidP="003C51A0"/>
    <w:p w14:paraId="3A135023" w14:textId="112BDB26" w:rsidR="004004CE" w:rsidRDefault="004004CE" w:rsidP="003C51A0"/>
    <w:p w14:paraId="5A82EAFD" w14:textId="6CA14398" w:rsidR="004004CE" w:rsidRDefault="004004CE" w:rsidP="003C51A0"/>
    <w:p w14:paraId="01AAFD28" w14:textId="17BEA068" w:rsidR="004004CE" w:rsidRDefault="004004CE" w:rsidP="003C51A0"/>
    <w:p w14:paraId="071C6418" w14:textId="67389A93" w:rsidR="004004CE" w:rsidRDefault="004004CE" w:rsidP="003C51A0"/>
    <w:p w14:paraId="018ED98A" w14:textId="603C3855" w:rsidR="004004CE" w:rsidRDefault="004004CE" w:rsidP="003C51A0"/>
    <w:p w14:paraId="0149ED60" w14:textId="0C242850" w:rsidR="004004CE" w:rsidRDefault="004004CE" w:rsidP="003C51A0"/>
    <w:p w14:paraId="622B2D86" w14:textId="2D7E5652" w:rsidR="004004CE" w:rsidRDefault="004004CE" w:rsidP="003C51A0"/>
    <w:p w14:paraId="62C2417B" w14:textId="515706A4" w:rsidR="004004CE" w:rsidRDefault="004004CE" w:rsidP="003C51A0"/>
    <w:p w14:paraId="12A69E31" w14:textId="1D0F84C3" w:rsidR="004004CE" w:rsidRDefault="004004CE" w:rsidP="003C51A0"/>
    <w:p w14:paraId="7764E0D6" w14:textId="74127431" w:rsidR="004004CE" w:rsidRDefault="004004CE" w:rsidP="003C51A0"/>
    <w:p w14:paraId="03005EC9" w14:textId="4040F68C" w:rsidR="004004CE" w:rsidRDefault="004004CE" w:rsidP="003C51A0"/>
    <w:p w14:paraId="173F352D" w14:textId="6EE7C16F" w:rsidR="004004CE" w:rsidRDefault="004004CE" w:rsidP="003C51A0"/>
    <w:p w14:paraId="4BF4A11B" w14:textId="02D5644D" w:rsidR="004004CE" w:rsidRDefault="004004CE" w:rsidP="003C51A0"/>
    <w:p w14:paraId="4F758921" w14:textId="6B1AA8CE" w:rsidR="004004CE" w:rsidRDefault="004004CE" w:rsidP="003C51A0"/>
    <w:p w14:paraId="78CAD44E" w14:textId="183F9CB7" w:rsidR="004004CE" w:rsidRDefault="004004CE" w:rsidP="003C51A0"/>
    <w:p w14:paraId="5B6BCD01" w14:textId="51A485DD" w:rsidR="004004CE" w:rsidRDefault="004004CE" w:rsidP="003C51A0"/>
    <w:p w14:paraId="2FB05BB5" w14:textId="1BBB023A" w:rsidR="004004CE" w:rsidRDefault="004004CE" w:rsidP="003C51A0"/>
    <w:p w14:paraId="70512BE1" w14:textId="750D5B82" w:rsidR="004004CE" w:rsidRDefault="004004CE" w:rsidP="003C51A0"/>
    <w:p w14:paraId="1C7C8556" w14:textId="7013F880" w:rsidR="004004CE" w:rsidRDefault="004004CE" w:rsidP="003C51A0"/>
    <w:p w14:paraId="4931328C" w14:textId="77777777" w:rsidR="004004CE" w:rsidRDefault="004004CE" w:rsidP="003C51A0"/>
    <w:p w14:paraId="2BE61C9B" w14:textId="77777777" w:rsidR="004004CE" w:rsidRDefault="004004CE" w:rsidP="003C51A0"/>
    <w:p w14:paraId="0B703DAD" w14:textId="77777777" w:rsidR="004004CE" w:rsidRDefault="004004CE" w:rsidP="003C51A0"/>
    <w:p w14:paraId="375E190F" w14:textId="127BBBEF" w:rsidR="003C51A0" w:rsidRDefault="003C51A0" w:rsidP="003C51A0"/>
    <w:p w14:paraId="2D2304D8" w14:textId="77777777" w:rsidR="003C51A0" w:rsidRDefault="003C51A0" w:rsidP="003C51A0">
      <w:pPr>
        <w:pStyle w:val="berschrift2"/>
      </w:pPr>
      <w:r>
        <w:t>User characteristics</w:t>
      </w:r>
    </w:p>
    <w:p w14:paraId="337D9AA0" w14:textId="0B28B6F5" w:rsidR="003C51A0" w:rsidRDefault="003C51A0" w:rsidP="003C51A0">
      <w:r>
        <w:t>Our main target group are people who love to listen to music at home and want to he</w:t>
      </w:r>
      <w:r w:rsidR="00A75538">
        <w:t>a</w:t>
      </w:r>
      <w:r>
        <w:t>r the music in every room depending on where they are.</w:t>
      </w:r>
    </w:p>
    <w:p w14:paraId="250CADFF" w14:textId="77777777" w:rsidR="003C51A0" w:rsidRPr="003C51A0" w:rsidRDefault="003C51A0" w:rsidP="003C51A0">
      <w:pPr>
        <w:pStyle w:val="berschrift2"/>
        <w:numPr>
          <w:ilvl w:val="0"/>
          <w:numId w:val="0"/>
        </w:numPr>
      </w:pPr>
    </w:p>
    <w:p w14:paraId="2DEA718C" w14:textId="77777777" w:rsidR="009F1B37" w:rsidRDefault="00296123">
      <w:pPr>
        <w:pStyle w:val="berschrift1"/>
      </w:pPr>
      <w:bookmarkStart w:id="8" w:name="_Toc492795822"/>
      <w:r>
        <w:t>Specific Requirements</w:t>
      </w:r>
      <w:bookmarkEnd w:id="8"/>
      <w:r>
        <w:t xml:space="preserve"> </w:t>
      </w:r>
    </w:p>
    <w:p w14:paraId="6CC868F0" w14:textId="77777777" w:rsidR="009F1B37" w:rsidRDefault="00296123">
      <w:pPr>
        <w:pStyle w:val="berschrift2"/>
      </w:pPr>
      <w:bookmarkStart w:id="9" w:name="_Toc492795823"/>
      <w:r>
        <w:t>Functionality</w:t>
      </w:r>
      <w:bookmarkEnd w:id="9"/>
    </w:p>
    <w:p w14:paraId="7B7B7FCC" w14:textId="33FF88A1" w:rsidR="003C51A0" w:rsidRDefault="003C51A0" w:rsidP="003C51A0">
      <w:pPr>
        <w:pStyle w:val="InfoBlue"/>
      </w:pPr>
      <w:bookmarkStart w:id="10" w:name="_Toc492795824"/>
      <w:r>
        <w:rPr>
          <w:rFonts w:ascii="Arial" w:hAnsi="Arial" w:cs="Arial"/>
          <w:i w:val="0"/>
          <w:iCs/>
          <w:color w:val="auto"/>
        </w:rPr>
        <w:t>The key component of the project is a Raspberry</w:t>
      </w:r>
      <w:r w:rsidR="00A75538">
        <w:rPr>
          <w:rFonts w:ascii="Arial" w:hAnsi="Arial" w:cs="Arial"/>
          <w:i w:val="0"/>
          <w:iCs/>
          <w:color w:val="auto"/>
        </w:rPr>
        <w:t xml:space="preserve"> </w:t>
      </w:r>
      <w:r>
        <w:rPr>
          <w:rFonts w:ascii="Arial" w:hAnsi="Arial" w:cs="Arial"/>
          <w:i w:val="0"/>
          <w:iCs/>
          <w:color w:val="auto"/>
        </w:rPr>
        <w:t xml:space="preserve">Pi 3 and the control application developed by us. The Raspberry itself controls the light and the speaker. All these components are assembled on a remote-controlled car.  </w:t>
      </w:r>
    </w:p>
    <w:bookmarkEnd w:id="10"/>
    <w:p w14:paraId="1D2822DA" w14:textId="266DBB8C" w:rsidR="009F1B37" w:rsidRDefault="009F1B37">
      <w:pPr>
        <w:pStyle w:val="InfoBlue"/>
      </w:pPr>
    </w:p>
    <w:p w14:paraId="27CDCA48" w14:textId="0BEE9ED0" w:rsidR="009F1B37" w:rsidRDefault="00296123">
      <w:pPr>
        <w:pStyle w:val="berschrift2"/>
        <w:ind w:left="720" w:hanging="720"/>
      </w:pPr>
      <w:bookmarkStart w:id="11" w:name="_Toc492795825"/>
      <w:r>
        <w:t>Usability</w:t>
      </w:r>
      <w:bookmarkEnd w:id="11"/>
      <w:r>
        <w:t xml:space="preserve"> </w:t>
      </w:r>
    </w:p>
    <w:p w14:paraId="5C4F5419" w14:textId="2FF91303" w:rsidR="00210772" w:rsidRPr="00ED38AE" w:rsidRDefault="00A75538" w:rsidP="00A75538">
      <w:pPr>
        <w:ind w:left="720"/>
        <w:rPr>
          <w:rFonts w:ascii="Arial" w:hAnsi="Arial" w:cs="Arial"/>
        </w:rPr>
      </w:pPr>
      <w:r w:rsidRPr="00ED38AE">
        <w:rPr>
          <w:rFonts w:ascii="Arial" w:hAnsi="Arial" w:cs="Arial"/>
        </w:rPr>
        <w:t>The Application will be easy to use</w:t>
      </w:r>
      <w:r w:rsidR="00ED38AE" w:rsidRPr="00ED38AE">
        <w:rPr>
          <w:rFonts w:ascii="Arial" w:hAnsi="Arial" w:cs="Arial"/>
        </w:rPr>
        <w:t xml:space="preserve"> and will have an intuitive surface.</w:t>
      </w:r>
    </w:p>
    <w:p w14:paraId="63312471" w14:textId="77777777" w:rsidR="009F1B37" w:rsidRDefault="00296123">
      <w:pPr>
        <w:pStyle w:val="berschrift2"/>
      </w:pPr>
      <w:bookmarkStart w:id="12" w:name="_Toc492795827"/>
      <w:r>
        <w:t>Reliability</w:t>
      </w:r>
      <w:bookmarkEnd w:id="12"/>
      <w:r>
        <w:t xml:space="preserve"> </w:t>
      </w:r>
    </w:p>
    <w:p w14:paraId="28D83047" w14:textId="6CEE57D6" w:rsidR="009F1B37" w:rsidRDefault="00210772" w:rsidP="00210772">
      <w:pPr>
        <w:pStyle w:val="InfoBlue"/>
      </w:pPr>
      <w:r>
        <w:rPr>
          <w:rFonts w:ascii="Arial" w:hAnsi="Arial" w:cs="Arial"/>
          <w:i w:val="0"/>
          <w:iCs/>
          <w:color w:val="auto"/>
        </w:rPr>
        <w:t xml:space="preserve">To do. </w:t>
      </w:r>
    </w:p>
    <w:p w14:paraId="08C0E2C5" w14:textId="2636E5F2" w:rsidR="009F1B37" w:rsidRDefault="003C51A0">
      <w:pPr>
        <w:pStyle w:val="berschrift3"/>
        <w:ind w:left="720" w:hanging="720"/>
      </w:pPr>
      <w:bookmarkStart w:id="13" w:name="_Toc492795828"/>
      <w:r>
        <w:lastRenderedPageBreak/>
        <w:t xml:space="preserve">Availability  </w:t>
      </w:r>
      <w:bookmarkEnd w:id="13"/>
    </w:p>
    <w:p w14:paraId="403FA3F4" w14:textId="257EFF0C" w:rsidR="003C51A0" w:rsidRPr="00210772" w:rsidRDefault="003C51A0" w:rsidP="00210772">
      <w:pPr>
        <w:pStyle w:val="InfoBlue"/>
        <w:rPr>
          <w:rFonts w:ascii="Arial" w:hAnsi="Arial" w:cs="Arial"/>
          <w:i w:val="0"/>
          <w:iCs/>
          <w:color w:val="auto"/>
        </w:rPr>
      </w:pPr>
      <w:r>
        <w:rPr>
          <w:rFonts w:ascii="Arial" w:hAnsi="Arial" w:cs="Arial"/>
          <w:i w:val="0"/>
          <w:iCs/>
          <w:color w:val="auto"/>
        </w:rPr>
        <w:t xml:space="preserve">The application will be developed for Smartphones and Tablets running Android. The robot assembled robot will be a prototype, but everyone will be able to build one by itself using oure code. </w:t>
      </w:r>
    </w:p>
    <w:p w14:paraId="24BBC0ED" w14:textId="2D736F9D" w:rsidR="009F1B37" w:rsidRDefault="00296123">
      <w:pPr>
        <w:pStyle w:val="berschrift2"/>
      </w:pPr>
      <w:bookmarkStart w:id="14" w:name="_Toc492795829"/>
      <w:r>
        <w:t>Performance</w:t>
      </w:r>
      <w:bookmarkEnd w:id="14"/>
    </w:p>
    <w:p w14:paraId="553E1C34" w14:textId="39B8C8B1" w:rsidR="003C51A0" w:rsidRDefault="003C51A0" w:rsidP="003C51A0">
      <w:pPr>
        <w:pStyle w:val="InfoBlue"/>
        <w:rPr>
          <w:rFonts w:ascii="Arial" w:hAnsi="Arial" w:cs="Arial"/>
          <w:i w:val="0"/>
          <w:iCs/>
          <w:color w:val="auto"/>
        </w:rPr>
      </w:pPr>
      <w:r>
        <w:rPr>
          <w:rFonts w:ascii="Arial" w:hAnsi="Arial" w:cs="Arial"/>
          <w:i w:val="0"/>
          <w:iCs/>
          <w:color w:val="auto"/>
        </w:rPr>
        <w:t>The RaspberryPi 3 is a very powerful Microcontroller so it should handle the tasks easily. The application just needs the correct Android</w:t>
      </w:r>
      <w:r w:rsidR="008A25F3">
        <w:rPr>
          <w:rFonts w:ascii="Arial" w:hAnsi="Arial" w:cs="Arial"/>
          <w:i w:val="0"/>
          <w:iCs/>
          <w:color w:val="auto"/>
        </w:rPr>
        <w:t xml:space="preserve"> </w:t>
      </w:r>
      <w:r>
        <w:rPr>
          <w:rFonts w:ascii="Arial" w:hAnsi="Arial" w:cs="Arial"/>
          <w:i w:val="0"/>
          <w:iCs/>
          <w:color w:val="auto"/>
        </w:rPr>
        <w:t>version (or higher), every smartphone can run it.</w:t>
      </w:r>
    </w:p>
    <w:p w14:paraId="408D9827" w14:textId="77777777" w:rsidR="003C51A0" w:rsidRPr="003C51A0" w:rsidRDefault="003C51A0" w:rsidP="003C51A0"/>
    <w:p w14:paraId="334AC2C3" w14:textId="042038F4" w:rsidR="009F1B37" w:rsidRDefault="003C51A0" w:rsidP="003C51A0">
      <w:pPr>
        <w:pStyle w:val="berschrift2"/>
      </w:pPr>
      <w:bookmarkStart w:id="15" w:name="_Toc492795831"/>
      <w:r>
        <w:t xml:space="preserve"> </w:t>
      </w:r>
      <w:r w:rsidR="00296123">
        <w:t>Supportability</w:t>
      </w:r>
      <w:bookmarkEnd w:id="15"/>
    </w:p>
    <w:p w14:paraId="6105C4FE" w14:textId="77777777" w:rsidR="003C51A0" w:rsidRDefault="003C51A0" w:rsidP="003C51A0">
      <w:pPr>
        <w:pStyle w:val="InfoBlue"/>
        <w:rPr>
          <w:rFonts w:ascii="Arial" w:hAnsi="Arial" w:cs="Arial"/>
          <w:i w:val="0"/>
          <w:iCs/>
          <w:color w:val="auto"/>
        </w:rPr>
      </w:pPr>
      <w:bookmarkStart w:id="16" w:name="_Toc492795833"/>
      <w:r>
        <w:rPr>
          <w:rFonts w:ascii="Arial" w:hAnsi="Arial" w:cs="Arial"/>
          <w:i w:val="0"/>
          <w:iCs/>
          <w:color w:val="auto"/>
        </w:rPr>
        <w:t>Our project is an open source project. We won’t support it after we finished it. But everyone who is interested in this project can use our base and use or extend it.</w:t>
      </w:r>
    </w:p>
    <w:p w14:paraId="12E4354E" w14:textId="211C9827" w:rsidR="003C51A0" w:rsidRDefault="003C51A0" w:rsidP="003C51A0">
      <w:pPr>
        <w:pStyle w:val="InfoBlue"/>
        <w:rPr>
          <w:rFonts w:ascii="Arial" w:hAnsi="Arial" w:cs="Arial"/>
          <w:i w:val="0"/>
          <w:iCs/>
          <w:color w:val="auto"/>
        </w:rPr>
      </w:pPr>
      <w:r>
        <w:rPr>
          <w:rFonts w:ascii="Arial" w:hAnsi="Arial" w:cs="Arial"/>
          <w:i w:val="0"/>
          <w:iCs/>
          <w:color w:val="auto"/>
        </w:rPr>
        <w:t xml:space="preserve"> </w:t>
      </w:r>
    </w:p>
    <w:p w14:paraId="7C374346" w14:textId="77777777" w:rsidR="009F1B37" w:rsidRDefault="00296123">
      <w:pPr>
        <w:pStyle w:val="berschrift2"/>
      </w:pPr>
      <w:r>
        <w:t>Design Constraints</w:t>
      </w:r>
      <w:bookmarkEnd w:id="16"/>
    </w:p>
    <w:p w14:paraId="1436F7BD" w14:textId="35632049" w:rsidR="003C51A0" w:rsidRDefault="003C51A0" w:rsidP="003C51A0">
      <w:pPr>
        <w:pStyle w:val="InfoBlue"/>
        <w:rPr>
          <w:rFonts w:ascii="Arial" w:hAnsi="Arial" w:cs="Arial"/>
          <w:i w:val="0"/>
          <w:iCs/>
          <w:color w:val="auto"/>
        </w:rPr>
      </w:pPr>
      <w:bookmarkStart w:id="17" w:name="_Toc492795834"/>
      <w:r>
        <w:rPr>
          <w:rFonts w:ascii="Arial" w:hAnsi="Arial" w:cs="Arial"/>
          <w:i w:val="0"/>
          <w:iCs/>
          <w:color w:val="auto"/>
        </w:rPr>
        <w:t xml:space="preserve">Limited by time the application will have a minimalistic design. The design of the robot prototype depends on how the components can be assembled on the base. </w:t>
      </w:r>
    </w:p>
    <w:p w14:paraId="2770D0AC" w14:textId="77777777" w:rsidR="003C51A0" w:rsidRDefault="003C51A0" w:rsidP="003C51A0">
      <w:pPr>
        <w:pStyle w:val="berschrift3"/>
        <w:rPr>
          <w:rFonts w:cs="Arial"/>
          <w:i w:val="0"/>
          <w:iCs/>
        </w:rPr>
      </w:pPr>
      <w:r>
        <w:rPr>
          <w:rFonts w:cs="Arial"/>
          <w:i w:val="0"/>
          <w:iCs/>
        </w:rPr>
        <w:t>Development tools</w:t>
      </w:r>
    </w:p>
    <w:p w14:paraId="2E020F48" w14:textId="77777777" w:rsidR="003C51A0" w:rsidRDefault="003C51A0" w:rsidP="003C51A0">
      <w:pPr>
        <w:pStyle w:val="Listenabsatz"/>
        <w:numPr>
          <w:ilvl w:val="0"/>
          <w:numId w:val="6"/>
        </w:numPr>
      </w:pPr>
      <w:r>
        <w:t>Git: Version control system</w:t>
      </w:r>
    </w:p>
    <w:p w14:paraId="20110ADC" w14:textId="77777777" w:rsidR="003C51A0" w:rsidRDefault="003C51A0" w:rsidP="003C51A0">
      <w:pPr>
        <w:pStyle w:val="Listenabsatz"/>
        <w:numPr>
          <w:ilvl w:val="0"/>
          <w:numId w:val="6"/>
        </w:numPr>
      </w:pPr>
      <w:r>
        <w:t>YouTrack: Project management application and sprint control</w:t>
      </w:r>
    </w:p>
    <w:p w14:paraId="48DA5B42" w14:textId="4AB67EB5" w:rsidR="003C51A0" w:rsidRDefault="003C51A0" w:rsidP="003C51A0">
      <w:pPr>
        <w:pStyle w:val="Listenabsatz"/>
        <w:numPr>
          <w:ilvl w:val="0"/>
          <w:numId w:val="6"/>
        </w:numPr>
      </w:pPr>
      <w:r>
        <w:t>Android IDE: IDE for app</w:t>
      </w:r>
      <w:r w:rsidR="0007081A">
        <w:t xml:space="preserve"> </w:t>
      </w:r>
      <w:r>
        <w:t>development</w:t>
      </w:r>
    </w:p>
    <w:p w14:paraId="7BEBDBCC" w14:textId="4F8B9AA7" w:rsidR="003C51A0" w:rsidRPr="00A93117" w:rsidRDefault="008A25F3" w:rsidP="003C51A0">
      <w:pPr>
        <w:pStyle w:val="Listenabsatz"/>
        <w:numPr>
          <w:ilvl w:val="0"/>
          <w:numId w:val="6"/>
        </w:numPr>
      </w:pPr>
      <w:r>
        <w:t>Visual Studio</w:t>
      </w:r>
      <w:r w:rsidR="003C51A0">
        <w:t>: Programming of the Pi</w:t>
      </w:r>
    </w:p>
    <w:p w14:paraId="3046FBA4" w14:textId="77777777" w:rsidR="009F1B37" w:rsidRPr="003C51A0" w:rsidRDefault="00296123">
      <w:pPr>
        <w:pStyle w:val="berschrift2"/>
        <w:rPr>
          <w:color w:val="FFFFFF" w:themeColor="background1"/>
        </w:rPr>
      </w:pPr>
      <w:bookmarkStart w:id="18" w:name="_Toc492795835"/>
      <w:bookmarkEnd w:id="17"/>
      <w:r w:rsidRPr="003C51A0">
        <w:rPr>
          <w:color w:val="FFFFFF" w:themeColor="background1"/>
        </w:rPr>
        <w:t>On-line User Documentation and Help System Requirements</w:t>
      </w:r>
      <w:bookmarkEnd w:id="18"/>
    </w:p>
    <w:p w14:paraId="19694C7F" w14:textId="77777777" w:rsidR="009F1B37" w:rsidRDefault="00296123">
      <w:pPr>
        <w:pStyle w:val="berschrift2"/>
      </w:pPr>
      <w:bookmarkStart w:id="19" w:name="_Toc492795836"/>
      <w:r>
        <w:t>Purchased Components</w:t>
      </w:r>
      <w:bookmarkEnd w:id="19"/>
    </w:p>
    <w:p w14:paraId="619651F6" w14:textId="5627B2A1" w:rsidR="003C51A0" w:rsidRDefault="003C51A0" w:rsidP="003C51A0">
      <w:pPr>
        <w:pStyle w:val="InfoBlue"/>
        <w:numPr>
          <w:ilvl w:val="0"/>
          <w:numId w:val="6"/>
        </w:numPr>
        <w:rPr>
          <w:rFonts w:ascii="Arial" w:hAnsi="Arial" w:cs="Arial"/>
          <w:i w:val="0"/>
          <w:iCs/>
          <w:color w:val="auto"/>
        </w:rPr>
      </w:pPr>
      <w:r>
        <w:rPr>
          <w:rFonts w:ascii="Arial" w:hAnsi="Arial" w:cs="Arial"/>
          <w:i w:val="0"/>
          <w:iCs/>
          <w:color w:val="auto"/>
        </w:rPr>
        <w:t>Raspberry</w:t>
      </w:r>
      <w:r w:rsidR="0007081A">
        <w:rPr>
          <w:rFonts w:ascii="Arial" w:hAnsi="Arial" w:cs="Arial"/>
          <w:i w:val="0"/>
          <w:iCs/>
          <w:color w:val="auto"/>
        </w:rPr>
        <w:t xml:space="preserve"> </w:t>
      </w:r>
      <w:r>
        <w:rPr>
          <w:rFonts w:ascii="Arial" w:hAnsi="Arial" w:cs="Arial"/>
          <w:i w:val="0"/>
          <w:iCs/>
          <w:color w:val="auto"/>
        </w:rPr>
        <w:t>Pi 3</w:t>
      </w:r>
    </w:p>
    <w:p w14:paraId="0CFEFD9F" w14:textId="12DD33BD" w:rsidR="008E241E" w:rsidRDefault="008E241E" w:rsidP="008E241E">
      <w:pPr>
        <w:pStyle w:val="Textkrper"/>
        <w:numPr>
          <w:ilvl w:val="0"/>
          <w:numId w:val="6"/>
        </w:numPr>
      </w:pPr>
      <w:r>
        <w:t>Motors</w:t>
      </w:r>
    </w:p>
    <w:p w14:paraId="4B169D05" w14:textId="62BF0357" w:rsidR="008E241E" w:rsidRPr="008E241E" w:rsidRDefault="008E241E" w:rsidP="008E241E">
      <w:pPr>
        <w:pStyle w:val="Textkrper"/>
        <w:numPr>
          <w:ilvl w:val="0"/>
          <w:numId w:val="6"/>
        </w:numPr>
      </w:pPr>
      <w:r>
        <w:t>SD-Card</w:t>
      </w:r>
    </w:p>
    <w:p w14:paraId="77A854E9" w14:textId="3698DB2A" w:rsidR="009F1B37" w:rsidRDefault="009F1B37">
      <w:pPr>
        <w:pStyle w:val="InfoBlue"/>
      </w:pPr>
    </w:p>
    <w:p w14:paraId="0FCE785E" w14:textId="3E6F87A8" w:rsidR="009F1B37" w:rsidRDefault="00296123">
      <w:pPr>
        <w:pStyle w:val="berschrift2"/>
      </w:pPr>
      <w:bookmarkStart w:id="20" w:name="_Toc492795837"/>
      <w:r>
        <w:t>Interfaces</w:t>
      </w:r>
      <w:bookmarkEnd w:id="20"/>
    </w:p>
    <w:p w14:paraId="301900F7" w14:textId="77777777" w:rsidR="003C51A0" w:rsidRDefault="003C51A0" w:rsidP="003C51A0">
      <w:pPr>
        <w:pStyle w:val="berschrift3"/>
        <w:ind w:left="720" w:hanging="720"/>
      </w:pPr>
      <w:r>
        <w:t>User Interfaces</w:t>
      </w:r>
    </w:p>
    <w:p w14:paraId="4A46C3A5" w14:textId="7CC81033" w:rsidR="003C51A0" w:rsidRDefault="003C51A0" w:rsidP="003C51A0">
      <w:pPr>
        <w:pStyle w:val="InfoBlue"/>
        <w:rPr>
          <w:rFonts w:ascii="Arial" w:hAnsi="Arial" w:cs="Arial"/>
          <w:i w:val="0"/>
          <w:iCs/>
          <w:color w:val="auto"/>
        </w:rPr>
      </w:pPr>
      <w:r>
        <w:rPr>
          <w:rFonts w:ascii="Arial" w:hAnsi="Arial" w:cs="Arial"/>
          <w:i w:val="0"/>
          <w:iCs/>
          <w:color w:val="auto"/>
        </w:rPr>
        <w:t xml:space="preserve">The user controls the robot with an Android application using the touchscreen of </w:t>
      </w:r>
      <w:r w:rsidR="008A25F3">
        <w:rPr>
          <w:rFonts w:ascii="Arial" w:hAnsi="Arial" w:cs="Arial"/>
          <w:i w:val="0"/>
          <w:iCs/>
          <w:color w:val="auto"/>
        </w:rPr>
        <w:t>a</w:t>
      </w:r>
      <w:r>
        <w:rPr>
          <w:rFonts w:ascii="Arial" w:hAnsi="Arial" w:cs="Arial"/>
          <w:i w:val="0"/>
          <w:iCs/>
          <w:color w:val="auto"/>
        </w:rPr>
        <w:t xml:space="preserve"> mobile device.</w:t>
      </w:r>
      <w:r w:rsidR="008A25F3">
        <w:rPr>
          <w:rFonts w:ascii="Arial" w:hAnsi="Arial" w:cs="Arial"/>
          <w:i w:val="0"/>
          <w:iCs/>
          <w:color w:val="auto"/>
        </w:rPr>
        <w:t xml:space="preserve"> To control we will implement buttons.</w:t>
      </w:r>
      <w:r>
        <w:rPr>
          <w:rFonts w:ascii="Arial" w:hAnsi="Arial" w:cs="Arial"/>
          <w:i w:val="0"/>
          <w:iCs/>
          <w:color w:val="auto"/>
        </w:rPr>
        <w:t xml:space="preserve"> </w:t>
      </w:r>
    </w:p>
    <w:p w14:paraId="17D03057" w14:textId="77777777" w:rsidR="003C51A0" w:rsidRDefault="003C51A0" w:rsidP="003C51A0">
      <w:pPr>
        <w:pStyle w:val="berschrift3"/>
        <w:ind w:left="720" w:hanging="720"/>
      </w:pPr>
      <w:r>
        <w:t>Hardware Interfaces</w:t>
      </w:r>
    </w:p>
    <w:p w14:paraId="28DB394C" w14:textId="7A98F79D" w:rsidR="003C51A0" w:rsidRDefault="00FE2666" w:rsidP="003C51A0">
      <w:pPr>
        <w:pStyle w:val="InfoBlue"/>
        <w:rPr>
          <w:rFonts w:ascii="Arial" w:hAnsi="Arial" w:cs="Arial"/>
          <w:i w:val="0"/>
          <w:iCs/>
          <w:color w:val="auto"/>
        </w:rPr>
      </w:pPr>
      <w:r>
        <w:rPr>
          <w:rFonts w:ascii="Arial" w:hAnsi="Arial" w:cs="Arial"/>
          <w:i w:val="0"/>
          <w:iCs/>
          <w:color w:val="auto"/>
        </w:rPr>
        <w:t>The input on the raspberry pi will be proceeded to the Robot.</w:t>
      </w:r>
    </w:p>
    <w:p w14:paraId="7D31DB38" w14:textId="77777777" w:rsidR="003C51A0" w:rsidRDefault="003C51A0" w:rsidP="003C51A0">
      <w:pPr>
        <w:pStyle w:val="berschrift3"/>
        <w:ind w:left="720" w:hanging="720"/>
      </w:pPr>
      <w:r>
        <w:t>Software Interfaces</w:t>
      </w:r>
    </w:p>
    <w:p w14:paraId="7CB3DF89" w14:textId="5AA68941" w:rsidR="003C51A0" w:rsidRDefault="003C51A0" w:rsidP="003C51A0">
      <w:pPr>
        <w:pStyle w:val="InfoBlue"/>
        <w:rPr>
          <w:rFonts w:ascii="Arial" w:hAnsi="Arial" w:cs="Arial"/>
          <w:i w:val="0"/>
          <w:iCs/>
          <w:color w:val="auto"/>
        </w:rPr>
      </w:pPr>
      <w:r>
        <w:rPr>
          <w:rFonts w:ascii="Arial" w:hAnsi="Arial" w:cs="Arial"/>
          <w:i w:val="0"/>
          <w:iCs/>
          <w:color w:val="auto"/>
        </w:rPr>
        <w:t xml:space="preserve">The application will send the input via WiFi to the </w:t>
      </w:r>
      <w:r w:rsidR="00FE2666">
        <w:rPr>
          <w:rFonts w:ascii="Arial" w:hAnsi="Arial" w:cs="Arial"/>
          <w:i w:val="0"/>
          <w:iCs/>
          <w:color w:val="auto"/>
        </w:rPr>
        <w:t>raspberry pi.</w:t>
      </w:r>
    </w:p>
    <w:p w14:paraId="1B939610" w14:textId="77777777" w:rsidR="003C51A0" w:rsidRDefault="003C51A0" w:rsidP="003C51A0">
      <w:pPr>
        <w:pStyle w:val="berschrift3"/>
        <w:ind w:left="720" w:hanging="720"/>
      </w:pPr>
      <w:r>
        <w:t>Communications Interfaces</w:t>
      </w:r>
    </w:p>
    <w:p w14:paraId="57B40462" w14:textId="12C187C3" w:rsidR="003C51A0" w:rsidRPr="00FE2666" w:rsidRDefault="00FE2666" w:rsidP="00FE2666">
      <w:pPr>
        <w:ind w:left="720"/>
        <w:rPr>
          <w:rFonts w:ascii="Arial" w:hAnsi="Arial" w:cs="Arial"/>
        </w:rPr>
      </w:pPr>
      <w:r>
        <w:rPr>
          <w:rFonts w:ascii="Arial" w:hAnsi="Arial" w:cs="Arial"/>
        </w:rPr>
        <w:t xml:space="preserve"> </w:t>
      </w:r>
      <w:r w:rsidRPr="00FE2666">
        <w:rPr>
          <w:rFonts w:ascii="Arial" w:hAnsi="Arial" w:cs="Arial"/>
        </w:rPr>
        <w:t>Our system will communicate over Wifi.</w:t>
      </w:r>
    </w:p>
    <w:p w14:paraId="1C7B5D3C" w14:textId="77777777" w:rsidR="009F1B37" w:rsidRDefault="00296123">
      <w:pPr>
        <w:pStyle w:val="berschrift2"/>
      </w:pPr>
      <w:bookmarkStart w:id="21" w:name="_Toc492795842"/>
      <w:r>
        <w:t>Licensing Requirements</w:t>
      </w:r>
      <w:bookmarkEnd w:id="21"/>
    </w:p>
    <w:p w14:paraId="43B478ED" w14:textId="3FF75B4C" w:rsidR="009F1B37" w:rsidRDefault="008A25F3">
      <w:pPr>
        <w:pStyle w:val="InfoBlue"/>
      </w:pPr>
      <w:r>
        <w:rPr>
          <w:rFonts w:ascii="Arial" w:hAnsi="Arial" w:cs="Arial"/>
          <w:i w:val="0"/>
          <w:iCs/>
          <w:color w:val="auto"/>
        </w:rPr>
        <w:t xml:space="preserve">We just use open source software. </w:t>
      </w:r>
    </w:p>
    <w:p w14:paraId="7D8FE36D" w14:textId="77777777" w:rsidR="009F1B37" w:rsidRDefault="00296123">
      <w:pPr>
        <w:pStyle w:val="berschrift2"/>
      </w:pPr>
      <w:bookmarkStart w:id="22" w:name="_Toc492795843"/>
      <w:r>
        <w:lastRenderedPageBreak/>
        <w:t>Legal, Copyright, and Other Notices</w:t>
      </w:r>
      <w:bookmarkEnd w:id="22"/>
    </w:p>
    <w:p w14:paraId="14EBF2F6" w14:textId="6EA76CCD" w:rsidR="008A25F3" w:rsidRDefault="009E32D5">
      <w:pPr>
        <w:pStyle w:val="InfoBlue"/>
      </w:pPr>
      <w:r>
        <w:rPr>
          <w:rFonts w:ascii="Arial" w:hAnsi="Arial" w:cs="Arial"/>
          <w:i w:val="0"/>
          <w:iCs/>
          <w:color w:val="auto"/>
        </w:rPr>
        <w:t>Our Software is free to use under the creative common licenses.</w:t>
      </w:r>
    </w:p>
    <w:p w14:paraId="1414C9CE" w14:textId="71586C34" w:rsidR="009F1B37" w:rsidRDefault="009F1B37">
      <w:pPr>
        <w:pStyle w:val="InfoBlue"/>
      </w:pPr>
    </w:p>
    <w:p w14:paraId="683C048B" w14:textId="618739DC" w:rsidR="008A25F3" w:rsidRDefault="008A25F3" w:rsidP="008A25F3">
      <w:pPr>
        <w:pStyle w:val="Textkrper"/>
      </w:pPr>
    </w:p>
    <w:p w14:paraId="1BC3A64F" w14:textId="77777777" w:rsidR="008A25F3" w:rsidRPr="008A25F3" w:rsidRDefault="008A25F3" w:rsidP="008A25F3">
      <w:pPr>
        <w:pStyle w:val="Textkrper"/>
      </w:pPr>
    </w:p>
    <w:p w14:paraId="7C8EAB64" w14:textId="77777777" w:rsidR="009F1B37" w:rsidRDefault="00296123">
      <w:pPr>
        <w:pStyle w:val="berschrift2"/>
      </w:pPr>
      <w:bookmarkStart w:id="23" w:name="_Toc492795844"/>
      <w:r>
        <w:t>Applicable Standards</w:t>
      </w:r>
      <w:bookmarkEnd w:id="23"/>
    </w:p>
    <w:p w14:paraId="08520714" w14:textId="25E3B2EF" w:rsidR="009F1B37" w:rsidRDefault="008A25F3">
      <w:pPr>
        <w:pStyle w:val="InfoBlue"/>
      </w:pPr>
      <w:r>
        <w:rPr>
          <w:rFonts w:ascii="Arial" w:hAnsi="Arial" w:cs="Arial"/>
          <w:i w:val="0"/>
          <w:iCs/>
          <w:color w:val="auto"/>
        </w:rPr>
        <w:t xml:space="preserve">To do. </w:t>
      </w:r>
    </w:p>
    <w:p w14:paraId="4DE64589" w14:textId="77777777" w:rsidR="009F1B37" w:rsidRDefault="00296123">
      <w:pPr>
        <w:pStyle w:val="berschrift1"/>
      </w:pPr>
      <w:bookmarkStart w:id="24" w:name="_Toc492795845"/>
      <w:r>
        <w:t>Supporting Information</w:t>
      </w:r>
      <w:bookmarkEnd w:id="24"/>
    </w:p>
    <w:p w14:paraId="1E55C7D2" w14:textId="77777777" w:rsidR="008A25F3" w:rsidRDefault="008A25F3">
      <w:pPr>
        <w:pStyle w:val="InfoBlue"/>
        <w:rPr>
          <w:rFonts w:ascii="Arial" w:hAnsi="Arial" w:cs="Arial"/>
          <w:i w:val="0"/>
          <w:iCs/>
          <w:color w:val="auto"/>
        </w:rPr>
      </w:pPr>
      <w:r>
        <w:rPr>
          <w:rFonts w:ascii="Arial" w:hAnsi="Arial" w:cs="Arial"/>
          <w:i w:val="0"/>
          <w:iCs/>
          <w:color w:val="auto"/>
        </w:rPr>
        <w:t>To do.</w:t>
      </w:r>
    </w:p>
    <w:sectPr w:rsidR="008A25F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6FBAD" w14:textId="77777777" w:rsidR="0070263F" w:rsidRDefault="0070263F">
      <w:pPr>
        <w:spacing w:line="240" w:lineRule="auto"/>
      </w:pPr>
      <w:r>
        <w:separator/>
      </w:r>
    </w:p>
  </w:endnote>
  <w:endnote w:type="continuationSeparator" w:id="0">
    <w:p w14:paraId="263BE0A7" w14:textId="77777777" w:rsidR="0070263F" w:rsidRDefault="0070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459B" w14:textId="77777777" w:rsidR="009F1B37"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0B00D18" w14:textId="77777777" w:rsidR="009F1B37" w:rsidRDefault="009F1B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F1B37" w14:paraId="26868739" w14:textId="77777777">
      <w:tc>
        <w:tcPr>
          <w:tcW w:w="3162" w:type="dxa"/>
          <w:tcBorders>
            <w:top w:val="nil"/>
            <w:left w:val="nil"/>
            <w:bottom w:val="nil"/>
            <w:right w:val="nil"/>
          </w:tcBorders>
        </w:tcPr>
        <w:p w14:paraId="3F1B4770" w14:textId="77777777" w:rsidR="009F1B37" w:rsidRDefault="00296123">
          <w:pPr>
            <w:ind w:right="360"/>
          </w:pPr>
          <w:r>
            <w:t>Confidential</w:t>
          </w:r>
        </w:p>
      </w:tc>
      <w:tc>
        <w:tcPr>
          <w:tcW w:w="3162" w:type="dxa"/>
          <w:tcBorders>
            <w:top w:val="nil"/>
            <w:left w:val="nil"/>
            <w:bottom w:val="nil"/>
            <w:right w:val="nil"/>
          </w:tcBorders>
        </w:tcPr>
        <w:p w14:paraId="14905B79" w14:textId="360EFC28" w:rsidR="009F1B37" w:rsidRDefault="00296123">
          <w:pPr>
            <w:jc w:val="center"/>
          </w:pPr>
          <w:r>
            <w:sym w:font="Symbol" w:char="F0D3"/>
          </w:r>
          <w:r w:rsidR="0070263F">
            <w:fldChar w:fldCharType="begin"/>
          </w:r>
          <w:r w:rsidR="0070263F">
            <w:instrText xml:space="preserve"> DOCPROPERTY "Company"  \* MERGEFORMAT </w:instrText>
          </w:r>
          <w:r w:rsidR="0070263F">
            <w:fldChar w:fldCharType="separate"/>
          </w:r>
          <w:r w:rsidR="00493D50">
            <w:t>&lt;</w:t>
          </w:r>
          <w:r w:rsidR="007C3DDD">
            <w:t>PiPossibl</w:t>
          </w:r>
          <w:r w:rsidR="00493D50">
            <w:t>e&gt;</w:t>
          </w:r>
          <w:r w:rsidR="0070263F">
            <w:fldChar w:fldCharType="end"/>
          </w:r>
          <w:r>
            <w:t xml:space="preserve">, </w:t>
          </w:r>
          <w:r>
            <w:fldChar w:fldCharType="begin"/>
          </w:r>
          <w:r>
            <w:instrText xml:space="preserve"> DATE \@ "yyyy" </w:instrText>
          </w:r>
          <w:r>
            <w:fldChar w:fldCharType="separate"/>
          </w:r>
          <w:r w:rsidR="00FE2666">
            <w:rPr>
              <w:noProof/>
            </w:rPr>
            <w:t>2019</w:t>
          </w:r>
          <w:r>
            <w:fldChar w:fldCharType="end"/>
          </w:r>
        </w:p>
      </w:tc>
      <w:tc>
        <w:tcPr>
          <w:tcW w:w="3162" w:type="dxa"/>
          <w:tcBorders>
            <w:top w:val="nil"/>
            <w:left w:val="nil"/>
            <w:bottom w:val="nil"/>
            <w:right w:val="nil"/>
          </w:tcBorders>
        </w:tcPr>
        <w:p w14:paraId="0111E4E3" w14:textId="77777777" w:rsidR="009F1B37"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1FE5660" w14:textId="77777777" w:rsidR="009F1B37" w:rsidRDefault="009F1B3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78F13" w14:textId="77777777" w:rsidR="009F1B37" w:rsidRDefault="009F1B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51894" w14:textId="77777777" w:rsidR="0070263F" w:rsidRDefault="0070263F">
      <w:pPr>
        <w:spacing w:line="240" w:lineRule="auto"/>
      </w:pPr>
      <w:r>
        <w:separator/>
      </w:r>
    </w:p>
  </w:footnote>
  <w:footnote w:type="continuationSeparator" w:id="0">
    <w:p w14:paraId="630FBB99" w14:textId="77777777" w:rsidR="0070263F" w:rsidRDefault="0070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C55B" w14:textId="77777777" w:rsidR="009F1B37" w:rsidRDefault="009F1B37">
    <w:pPr>
      <w:rPr>
        <w:sz w:val="24"/>
      </w:rPr>
    </w:pPr>
  </w:p>
  <w:p w14:paraId="0E9F3038" w14:textId="77777777" w:rsidR="009F1B37" w:rsidRDefault="009F1B37">
    <w:pPr>
      <w:pBdr>
        <w:top w:val="single" w:sz="6" w:space="1" w:color="auto"/>
      </w:pBdr>
      <w:rPr>
        <w:sz w:val="24"/>
      </w:rPr>
    </w:pPr>
  </w:p>
  <w:p w14:paraId="0C098713" w14:textId="1FA174E8" w:rsidR="009F1B37"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93D50">
      <w:rPr>
        <w:rFonts w:ascii="Arial" w:hAnsi="Arial"/>
        <w:b/>
        <w:sz w:val="36"/>
      </w:rPr>
      <w:t>&lt;</w:t>
    </w:r>
    <w:r w:rsidR="003C51A0">
      <w:rPr>
        <w:rFonts w:ascii="Arial" w:hAnsi="Arial"/>
        <w:b/>
        <w:sz w:val="36"/>
      </w:rPr>
      <w:t>PiPossible</w:t>
    </w:r>
    <w:r w:rsidR="00493D50">
      <w:rPr>
        <w:rFonts w:ascii="Arial" w:hAnsi="Arial"/>
        <w:b/>
        <w:sz w:val="36"/>
      </w:rPr>
      <w:t>&gt;</w:t>
    </w:r>
    <w:r>
      <w:rPr>
        <w:rFonts w:ascii="Arial" w:hAnsi="Arial"/>
        <w:b/>
        <w:sz w:val="36"/>
      </w:rPr>
      <w:fldChar w:fldCharType="end"/>
    </w:r>
  </w:p>
  <w:p w14:paraId="648F9641" w14:textId="77777777" w:rsidR="009F1B37" w:rsidRDefault="009F1B37">
    <w:pPr>
      <w:pBdr>
        <w:bottom w:val="single" w:sz="6" w:space="1" w:color="auto"/>
      </w:pBdr>
      <w:jc w:val="right"/>
      <w:rPr>
        <w:sz w:val="24"/>
      </w:rPr>
    </w:pPr>
  </w:p>
  <w:p w14:paraId="738417D9" w14:textId="77777777" w:rsidR="009F1B37" w:rsidRDefault="009F1B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1B37" w14:paraId="5726DF46" w14:textId="77777777">
      <w:tc>
        <w:tcPr>
          <w:tcW w:w="6379" w:type="dxa"/>
        </w:tcPr>
        <w:p w14:paraId="6A9DFECE" w14:textId="6641B955" w:rsidR="009F1B37" w:rsidRDefault="00E05F1E">
          <w:r>
            <w:t>PiPossible</w:t>
          </w:r>
        </w:p>
      </w:tc>
      <w:tc>
        <w:tcPr>
          <w:tcW w:w="3179" w:type="dxa"/>
        </w:tcPr>
        <w:p w14:paraId="4A451441" w14:textId="77777777" w:rsidR="009F1B37" w:rsidRDefault="00296123">
          <w:pPr>
            <w:tabs>
              <w:tab w:val="left" w:pos="1135"/>
            </w:tabs>
            <w:spacing w:before="40"/>
            <w:ind w:right="68"/>
          </w:pPr>
          <w:r>
            <w:t xml:space="preserve">  Version:           &lt;1.0&gt;</w:t>
          </w:r>
        </w:p>
      </w:tc>
    </w:tr>
    <w:tr w:rsidR="009F1B37" w14:paraId="5E321F35" w14:textId="77777777">
      <w:tc>
        <w:tcPr>
          <w:tcW w:w="6379" w:type="dxa"/>
        </w:tcPr>
        <w:p w14:paraId="09505C38" w14:textId="77777777" w:rsidR="009F1B37" w:rsidRDefault="0070263F">
          <w:r>
            <w:fldChar w:fldCharType="begin"/>
          </w:r>
          <w:r>
            <w:instrText xml:space="preserve"> TITLE  \* MERGEFORMAT </w:instrText>
          </w:r>
          <w:r>
            <w:fldChar w:fldCharType="separate"/>
          </w:r>
          <w:r w:rsidR="00493D50">
            <w:t>Software Requirements Specification</w:t>
          </w:r>
          <w:r>
            <w:fldChar w:fldCharType="end"/>
          </w:r>
        </w:p>
      </w:tc>
      <w:tc>
        <w:tcPr>
          <w:tcW w:w="3179" w:type="dxa"/>
        </w:tcPr>
        <w:p w14:paraId="6AEE9760" w14:textId="759D7132" w:rsidR="009F1B37" w:rsidRDefault="00296123">
          <w:r>
            <w:t xml:space="preserve">  Date:  </w:t>
          </w:r>
          <w:r w:rsidR="00E05F1E">
            <w:t>19.10.2019</w:t>
          </w:r>
        </w:p>
      </w:tc>
    </w:tr>
    <w:tr w:rsidR="009F1B37" w14:paraId="1EB8837F" w14:textId="77777777">
      <w:tc>
        <w:tcPr>
          <w:tcW w:w="9558" w:type="dxa"/>
          <w:gridSpan w:val="2"/>
        </w:tcPr>
        <w:p w14:paraId="43E40C4B" w14:textId="77777777" w:rsidR="009F1B37" w:rsidRDefault="00296123">
          <w:r>
            <w:t>&lt;document identifier&gt;</w:t>
          </w:r>
        </w:p>
      </w:tc>
    </w:tr>
  </w:tbl>
  <w:p w14:paraId="27996858" w14:textId="77777777" w:rsidR="009F1B37" w:rsidRDefault="009F1B3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6BEAF" w14:textId="77777777" w:rsidR="009F1B37" w:rsidRDefault="009F1B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D87769A"/>
    <w:multiLevelType w:val="hybridMultilevel"/>
    <w:tmpl w:val="0644A81A"/>
    <w:lvl w:ilvl="0" w:tplc="B6902D80">
      <w:start w:val="1"/>
      <w:numFmt w:val="bullet"/>
      <w:lvlText w:val="-"/>
      <w:lvlJc w:val="left"/>
      <w:pPr>
        <w:ind w:left="1123" w:hanging="360"/>
      </w:pPr>
      <w:rPr>
        <w:rFonts w:ascii="Arial" w:eastAsia="Times New Roman" w:hAnsi="Arial" w:cs="Arial" w:hint="default"/>
        <w:i w:val="0"/>
        <w:color w:val="auto"/>
      </w:rPr>
    </w:lvl>
    <w:lvl w:ilvl="1" w:tplc="04070003" w:tentative="1">
      <w:start w:val="1"/>
      <w:numFmt w:val="bullet"/>
      <w:lvlText w:val="o"/>
      <w:lvlJc w:val="left"/>
      <w:pPr>
        <w:ind w:left="1843" w:hanging="360"/>
      </w:pPr>
      <w:rPr>
        <w:rFonts w:ascii="Courier New" w:hAnsi="Courier New" w:cs="Courier New" w:hint="default"/>
      </w:rPr>
    </w:lvl>
    <w:lvl w:ilvl="2" w:tplc="04070005" w:tentative="1">
      <w:start w:val="1"/>
      <w:numFmt w:val="bullet"/>
      <w:lvlText w:val=""/>
      <w:lvlJc w:val="left"/>
      <w:pPr>
        <w:ind w:left="2563" w:hanging="360"/>
      </w:pPr>
      <w:rPr>
        <w:rFonts w:ascii="Wingdings" w:hAnsi="Wingdings" w:hint="default"/>
      </w:rPr>
    </w:lvl>
    <w:lvl w:ilvl="3" w:tplc="04070001" w:tentative="1">
      <w:start w:val="1"/>
      <w:numFmt w:val="bullet"/>
      <w:lvlText w:val=""/>
      <w:lvlJc w:val="left"/>
      <w:pPr>
        <w:ind w:left="3283" w:hanging="360"/>
      </w:pPr>
      <w:rPr>
        <w:rFonts w:ascii="Symbol" w:hAnsi="Symbol" w:hint="default"/>
      </w:rPr>
    </w:lvl>
    <w:lvl w:ilvl="4" w:tplc="04070003" w:tentative="1">
      <w:start w:val="1"/>
      <w:numFmt w:val="bullet"/>
      <w:lvlText w:val="o"/>
      <w:lvlJc w:val="left"/>
      <w:pPr>
        <w:ind w:left="4003" w:hanging="360"/>
      </w:pPr>
      <w:rPr>
        <w:rFonts w:ascii="Courier New" w:hAnsi="Courier New" w:cs="Courier New" w:hint="default"/>
      </w:rPr>
    </w:lvl>
    <w:lvl w:ilvl="5" w:tplc="04070005" w:tentative="1">
      <w:start w:val="1"/>
      <w:numFmt w:val="bullet"/>
      <w:lvlText w:val=""/>
      <w:lvlJc w:val="left"/>
      <w:pPr>
        <w:ind w:left="4723" w:hanging="360"/>
      </w:pPr>
      <w:rPr>
        <w:rFonts w:ascii="Wingdings" w:hAnsi="Wingdings" w:hint="default"/>
      </w:rPr>
    </w:lvl>
    <w:lvl w:ilvl="6" w:tplc="04070001" w:tentative="1">
      <w:start w:val="1"/>
      <w:numFmt w:val="bullet"/>
      <w:lvlText w:val=""/>
      <w:lvlJc w:val="left"/>
      <w:pPr>
        <w:ind w:left="5443" w:hanging="360"/>
      </w:pPr>
      <w:rPr>
        <w:rFonts w:ascii="Symbol" w:hAnsi="Symbol" w:hint="default"/>
      </w:rPr>
    </w:lvl>
    <w:lvl w:ilvl="7" w:tplc="04070003" w:tentative="1">
      <w:start w:val="1"/>
      <w:numFmt w:val="bullet"/>
      <w:lvlText w:val="o"/>
      <w:lvlJc w:val="left"/>
      <w:pPr>
        <w:ind w:left="6163" w:hanging="360"/>
      </w:pPr>
      <w:rPr>
        <w:rFonts w:ascii="Courier New" w:hAnsi="Courier New" w:cs="Courier New" w:hint="default"/>
      </w:rPr>
    </w:lvl>
    <w:lvl w:ilvl="8" w:tplc="04070005" w:tentative="1">
      <w:start w:val="1"/>
      <w:numFmt w:val="bullet"/>
      <w:lvlText w:val=""/>
      <w:lvlJc w:val="left"/>
      <w:pPr>
        <w:ind w:left="6883"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7081A"/>
    <w:rsid w:val="000C455A"/>
    <w:rsid w:val="00210772"/>
    <w:rsid w:val="00296123"/>
    <w:rsid w:val="003C51A0"/>
    <w:rsid w:val="004004CE"/>
    <w:rsid w:val="00493D50"/>
    <w:rsid w:val="0070263F"/>
    <w:rsid w:val="007C3DDD"/>
    <w:rsid w:val="008339D0"/>
    <w:rsid w:val="008A25F3"/>
    <w:rsid w:val="008E241E"/>
    <w:rsid w:val="009E32D5"/>
    <w:rsid w:val="009F1B37"/>
    <w:rsid w:val="00A75538"/>
    <w:rsid w:val="00A93483"/>
    <w:rsid w:val="00BD55A5"/>
    <w:rsid w:val="00E05F1E"/>
    <w:rsid w:val="00ED38AE"/>
    <w:rsid w:val="00FE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4C08E"/>
  <w15:docId w15:val="{CD5B3239-9098-46A7-ACC1-87FA0564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unhideWhenUsed/>
    <w:rsid w:val="003C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EF52-22D1-49FE-9E40-2632E481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749</Words>
  <Characters>4724</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Adrian Schmidt</cp:lastModifiedBy>
  <cp:revision>14</cp:revision>
  <cp:lastPrinted>1899-12-31T23:00:00Z</cp:lastPrinted>
  <dcterms:created xsi:type="dcterms:W3CDTF">2013-07-15T18:06:00Z</dcterms:created>
  <dcterms:modified xsi:type="dcterms:W3CDTF">2019-10-23T08:43:00Z</dcterms:modified>
</cp:coreProperties>
</file>